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1D73" w14:textId="77777777" w:rsidR="00511464" w:rsidRDefault="00511464" w:rsidP="00511464">
      <w:pPr>
        <w:jc w:val="center"/>
      </w:pPr>
    </w:p>
    <w:p w14:paraId="3DC51D74" w14:textId="77777777" w:rsidR="00511464" w:rsidRDefault="00511464" w:rsidP="00511464">
      <w:pPr>
        <w:jc w:val="center"/>
      </w:pPr>
    </w:p>
    <w:p w14:paraId="3DC51D75" w14:textId="77777777" w:rsidR="00511464" w:rsidRPr="00317DAE" w:rsidRDefault="00511464" w:rsidP="00511464">
      <w:pPr>
        <w:jc w:val="center"/>
      </w:pPr>
      <w:r w:rsidRPr="00317DAE">
        <w:t>Declaraţie pe propria răspundere</w:t>
      </w:r>
    </w:p>
    <w:p w14:paraId="3DC51D76" w14:textId="77777777" w:rsidR="00511464" w:rsidRDefault="00511464" w:rsidP="00511464"/>
    <w:p w14:paraId="3DC51D77" w14:textId="77777777" w:rsidR="00511464" w:rsidRDefault="00511464" w:rsidP="00511464"/>
    <w:p w14:paraId="3DC51D78" w14:textId="77777777" w:rsidR="00511464" w:rsidRDefault="00511464" w:rsidP="00511464"/>
    <w:p w14:paraId="3DC51D79" w14:textId="77777777" w:rsidR="00511464" w:rsidRDefault="00511464" w:rsidP="00511464">
      <w:pPr>
        <w:spacing w:line="360" w:lineRule="auto"/>
      </w:pPr>
      <w:r>
        <w:tab/>
        <w:t>Subsemnatul/a………………………………..……., domiciliat/ă în loc. ……..…….……, str. ………..………, nr.….. posesor al CI/BI seria .…. .nr. ……..….., CNP ………………….….</w:t>
      </w:r>
      <w:r w:rsidRPr="00D1090A">
        <w:t>,</w:t>
      </w:r>
      <w:r>
        <w:t xml:space="preserve"> nr. telefon ……………… cunoscând că falsul în declaraţii se pedepseşte conform legii penale, declar pe propria răspundere că detin functia de baza(unde se acorda deducerea personala la calculul impozitului pe salar) la  SC</w:t>
      </w:r>
      <w:r w:rsidR="00D75876">
        <w:t xml:space="preserve"> ACCESA IT SYSTEMS SRL.</w:t>
      </w:r>
    </w:p>
    <w:p w14:paraId="3DC51D7A" w14:textId="77777777" w:rsidR="00511464" w:rsidRDefault="00511464" w:rsidP="00511464">
      <w:pPr>
        <w:spacing w:line="360" w:lineRule="auto"/>
        <w:rPr>
          <w:lang w:val="ro-RO"/>
        </w:rPr>
      </w:pPr>
    </w:p>
    <w:p w14:paraId="3DC51D7B" w14:textId="77777777" w:rsidR="00511464" w:rsidRPr="00521902" w:rsidRDefault="00511464" w:rsidP="00511464">
      <w:pPr>
        <w:numPr>
          <w:ilvl w:val="0"/>
          <w:numId w:val="3"/>
        </w:numPr>
        <w:rPr>
          <w:lang w:val="ro-RO"/>
        </w:rPr>
      </w:pPr>
      <w:r>
        <w:rPr>
          <w:lang w:val="ro-RO"/>
        </w:rPr>
        <w:t>Medicul de familie la care sunt înregistrat îşi are sediul in judeţul .........................................</w:t>
      </w:r>
    </w:p>
    <w:p w14:paraId="4E26128B" w14:textId="77777777" w:rsidR="00E433C5" w:rsidRDefault="00E433C5" w:rsidP="00E433C5">
      <w:pPr>
        <w:numPr>
          <w:ilvl w:val="0"/>
          <w:numId w:val="3"/>
        </w:numPr>
        <w:rPr>
          <w:lang w:val="ro-RO"/>
        </w:rPr>
      </w:pPr>
      <w:r>
        <w:rPr>
          <w:lang w:val="ro-RO"/>
        </w:rPr>
        <w:t>Persoana de contact in caz de urgenta, Nume, Prenume/telefon/relatie</w:t>
      </w:r>
    </w:p>
    <w:p w14:paraId="25A23ABC" w14:textId="77777777" w:rsidR="00E433C5" w:rsidRDefault="00E433C5" w:rsidP="00E433C5">
      <w:pPr>
        <w:ind w:left="720"/>
        <w:rPr>
          <w:lang w:val="ro-RO"/>
        </w:rPr>
      </w:pPr>
      <w:r>
        <w:rPr>
          <w:lang w:val="ro-RO"/>
        </w:rPr>
        <w:t>..........................................................................</w:t>
      </w:r>
    </w:p>
    <w:p w14:paraId="3DC51D7C" w14:textId="77777777" w:rsidR="00511464" w:rsidRDefault="00511464" w:rsidP="00511464">
      <w:pPr>
        <w:ind w:left="360"/>
        <w:rPr>
          <w:lang w:val="ro-RO"/>
        </w:rPr>
      </w:pPr>
    </w:p>
    <w:p w14:paraId="3DC51D7D" w14:textId="77777777" w:rsidR="00511464" w:rsidRDefault="00511464" w:rsidP="00511464">
      <w:pPr>
        <w:numPr>
          <w:ilvl w:val="0"/>
          <w:numId w:val="4"/>
        </w:numPr>
        <w:tabs>
          <w:tab w:val="clear" w:pos="1080"/>
          <w:tab w:val="num" w:pos="0"/>
        </w:tabs>
        <w:ind w:left="360" w:firstLine="0"/>
        <w:jc w:val="both"/>
        <w:rPr>
          <w:lang w:val="ro-RO"/>
        </w:rPr>
      </w:pPr>
      <w:r>
        <w:t>Pentru acordarea de deduceri personale suplimentare</w:t>
      </w:r>
      <w:r>
        <w:rPr>
          <w:lang w:val="ro-RO"/>
        </w:rPr>
        <w:t xml:space="preserve"> declar că </w:t>
      </w:r>
      <w:r w:rsidRPr="00351039">
        <w:rPr>
          <w:lang w:val="ro-RO"/>
        </w:rPr>
        <w:t>nu am / am</w:t>
      </w:r>
      <w:r>
        <w:rPr>
          <w:lang w:val="ro-RO"/>
        </w:rPr>
        <w:t xml:space="preserve"> în întreţinere următoarele persoane:</w:t>
      </w:r>
    </w:p>
    <w:p w14:paraId="3DC51D7E" w14:textId="77777777" w:rsidR="00511464" w:rsidRDefault="00511464" w:rsidP="00511464">
      <w:pPr>
        <w:ind w:left="360"/>
      </w:pPr>
      <w:r>
        <w:rPr>
          <w:lang w:val="ro-RO"/>
        </w:rPr>
        <w:tab/>
      </w:r>
      <w:r>
        <w:t>Numele  si Prenume</w:t>
      </w:r>
      <w:r w:rsidR="00EA5181">
        <w:t xml:space="preserve"> ………………………………………………</w:t>
      </w:r>
      <w:r>
        <w:br/>
      </w:r>
      <w:r>
        <w:tab/>
        <w:t xml:space="preserve">CNP ................................................. </w:t>
      </w:r>
    </w:p>
    <w:p w14:paraId="3DC51D7F" w14:textId="77777777" w:rsidR="00511464" w:rsidRDefault="00511464" w:rsidP="00511464">
      <w:pPr>
        <w:ind w:left="360"/>
      </w:pPr>
    </w:p>
    <w:p w14:paraId="3DC51D80" w14:textId="77777777" w:rsidR="00511464" w:rsidRDefault="00511464" w:rsidP="00511464">
      <w:pPr>
        <w:ind w:left="360"/>
      </w:pPr>
      <w:r>
        <w:tab/>
        <w:t>Numele si Prenume ..........................................</w:t>
      </w:r>
      <w:r w:rsidR="00EA5181">
        <w:t>.................................</w:t>
      </w:r>
      <w:r>
        <w:t xml:space="preserve"> </w:t>
      </w:r>
      <w:r>
        <w:br/>
        <w:t xml:space="preserve">      CNP ................................................. </w:t>
      </w:r>
      <w:r>
        <w:br/>
      </w:r>
      <w:r>
        <w:br/>
      </w:r>
      <w:r>
        <w:tab/>
        <w:t>Acte anexate ……………………………………………………………………………..........</w:t>
      </w:r>
    </w:p>
    <w:p w14:paraId="3DC51D81" w14:textId="77777777" w:rsidR="00511464" w:rsidRDefault="00511464" w:rsidP="00511464">
      <w:pPr>
        <w:ind w:left="360"/>
      </w:pPr>
    </w:p>
    <w:p w14:paraId="3DC51D82" w14:textId="77777777" w:rsidR="00511464" w:rsidRDefault="00511464" w:rsidP="00511464">
      <w:pPr>
        <w:ind w:left="360"/>
        <w:jc w:val="both"/>
      </w:pPr>
    </w:p>
    <w:p w14:paraId="3DC51D83" w14:textId="77777777" w:rsidR="00511464" w:rsidRDefault="00511464" w:rsidP="00511464">
      <w:pPr>
        <w:ind w:left="360"/>
        <w:jc w:val="both"/>
      </w:pPr>
      <w:r>
        <w:t>Subsemnatul garantez personal pentru autenticitatea documentelor în copie ataşate.</w:t>
      </w:r>
    </w:p>
    <w:p w14:paraId="3DC51D84" w14:textId="77777777" w:rsidR="00511464" w:rsidRDefault="00511464" w:rsidP="00511464">
      <w:pPr>
        <w:ind w:left="360"/>
        <w:jc w:val="both"/>
      </w:pPr>
    </w:p>
    <w:p w14:paraId="3DC51D85" w14:textId="77777777" w:rsidR="00511464" w:rsidRDefault="00511464" w:rsidP="00511464">
      <w:pPr>
        <w:ind w:left="360"/>
        <w:jc w:val="both"/>
      </w:pPr>
      <w:r>
        <w:t>Mă oblig să anunţ angajatorul în termenul legal în cazul în care vor interveni schimbări în situaţia comunicată şi să prezint actele justificative.</w:t>
      </w:r>
    </w:p>
    <w:p w14:paraId="3DC51D86" w14:textId="77777777" w:rsidR="00511464" w:rsidRDefault="00511464" w:rsidP="00511464">
      <w:pPr>
        <w:ind w:left="360"/>
        <w:jc w:val="both"/>
      </w:pPr>
    </w:p>
    <w:p w14:paraId="3DC51D87" w14:textId="77777777" w:rsidR="00511464" w:rsidRDefault="00511464" w:rsidP="00511464">
      <w:pPr>
        <w:ind w:left="360"/>
      </w:pPr>
    </w:p>
    <w:p w14:paraId="3DC51D88" w14:textId="77777777" w:rsidR="00511464" w:rsidRDefault="00511464" w:rsidP="00511464">
      <w:pPr>
        <w:ind w:left="360"/>
      </w:pPr>
    </w:p>
    <w:p w14:paraId="3DC51D89" w14:textId="77777777" w:rsidR="00511464" w:rsidRDefault="00511464" w:rsidP="00511464">
      <w:pPr>
        <w:ind w:firstLine="360"/>
      </w:pPr>
    </w:p>
    <w:p w14:paraId="3DC51D8A" w14:textId="77777777" w:rsidR="00511464" w:rsidRPr="00696A4E" w:rsidRDefault="00511464" w:rsidP="00511464">
      <w:pPr>
        <w:ind w:firstLine="360"/>
        <w:rPr>
          <w:lang w:val="ro-RO"/>
        </w:rPr>
      </w:pPr>
      <w:r>
        <w:t>Data ……..…………..</w:t>
      </w:r>
      <w:r>
        <w:tab/>
      </w:r>
      <w:r>
        <w:tab/>
      </w:r>
      <w:r>
        <w:tab/>
      </w:r>
      <w:r>
        <w:tab/>
      </w:r>
      <w:r>
        <w:tab/>
      </w:r>
      <w:r>
        <w:tab/>
      </w:r>
      <w:r>
        <w:tab/>
      </w:r>
      <w:r>
        <w:rPr>
          <w:lang w:val="ro-RO"/>
        </w:rPr>
        <w:t>Semnătura</w:t>
      </w:r>
    </w:p>
    <w:p w14:paraId="3DC51D8B" w14:textId="77777777" w:rsidR="00511464" w:rsidRDefault="00511464" w:rsidP="00511464">
      <w:pPr>
        <w:ind w:left="360"/>
      </w:pPr>
    </w:p>
    <w:p w14:paraId="3DC51D8C" w14:textId="77777777" w:rsidR="00281E71" w:rsidRPr="00665A16" w:rsidRDefault="00281E71" w:rsidP="00C4704A">
      <w:pPr>
        <w:rPr>
          <w:rFonts w:asciiTheme="majorHAnsi" w:hAnsiTheme="majorHAnsi"/>
          <w:sz w:val="22"/>
          <w:szCs w:val="22"/>
        </w:rPr>
      </w:pPr>
    </w:p>
    <w:p w14:paraId="3DC51D8D" w14:textId="77777777" w:rsidR="00281E71" w:rsidRPr="00665A16" w:rsidRDefault="00281E71" w:rsidP="00C4704A">
      <w:pPr>
        <w:rPr>
          <w:rFonts w:asciiTheme="majorHAnsi" w:hAnsiTheme="majorHAnsi"/>
          <w:sz w:val="22"/>
          <w:szCs w:val="22"/>
        </w:rPr>
      </w:pPr>
    </w:p>
    <w:sectPr w:rsidR="00281E71" w:rsidRPr="00665A16" w:rsidSect="00421CD1">
      <w:headerReference w:type="even" r:id="rId11"/>
      <w:headerReference w:type="default" r:id="rId12"/>
      <w:footerReference w:type="even" r:id="rId13"/>
      <w:footerReference w:type="default" r:id="rId14"/>
      <w:headerReference w:type="first" r:id="rId15"/>
      <w:footerReference w:type="first" r:id="rId16"/>
      <w:pgSz w:w="11907" w:h="16839" w:code="9"/>
      <w:pgMar w:top="2240" w:right="1382" w:bottom="1728"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DFFA" w14:textId="77777777" w:rsidR="00FB4BDB" w:rsidRDefault="00FB4BDB" w:rsidP="00B37BB4">
      <w:r>
        <w:separator/>
      </w:r>
    </w:p>
  </w:endnote>
  <w:endnote w:type="continuationSeparator" w:id="0">
    <w:p w14:paraId="502DFC1E" w14:textId="77777777" w:rsidR="00FB4BDB" w:rsidRDefault="00FB4BDB" w:rsidP="00B3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B3EC" w14:textId="77777777" w:rsidR="007F42D1" w:rsidRDefault="007F4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1D94" w14:textId="77777777" w:rsidR="00B37BB4" w:rsidRDefault="00CF3BD7" w:rsidP="00931DCE">
    <w:pPr>
      <w:pStyle w:val="Footer"/>
    </w:pPr>
    <w:r w:rsidRPr="006C586F">
      <w:rPr>
        <w:b/>
        <w:noProof/>
        <w:color w:val="576975" w:themeColor="text2"/>
        <w:sz w:val="14"/>
        <w:szCs w:val="14"/>
      </w:rPr>
      <mc:AlternateContent>
        <mc:Choice Requires="wps">
          <w:drawing>
            <wp:anchor distT="0" distB="0" distL="114300" distR="114300" simplePos="0" relativeHeight="251726848" behindDoc="0" locked="0" layoutInCell="1" allowOverlap="1" wp14:anchorId="3DC51D9B" wp14:editId="3DC51D9C">
              <wp:simplePos x="0" y="0"/>
              <wp:positionH relativeFrom="column">
                <wp:posOffset>-97155</wp:posOffset>
              </wp:positionH>
              <wp:positionV relativeFrom="paragraph">
                <wp:posOffset>-259080</wp:posOffset>
              </wp:positionV>
              <wp:extent cx="295200" cy="3060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00" cy="306000"/>
                      </a:xfrm>
                      <a:prstGeom prst="rect">
                        <a:avLst/>
                      </a:prstGeom>
                      <a:solidFill>
                        <a:srgbClr val="FFFFFF"/>
                      </a:solidFill>
                      <a:ln w="9525">
                        <a:noFill/>
                        <a:miter lim="800000"/>
                        <a:headEnd/>
                        <a:tailEnd/>
                      </a:ln>
                    </wps:spPr>
                    <wps:txbx>
                      <w:txbxContent>
                        <w:p w14:paraId="3DC51DA9" w14:textId="77777777" w:rsidR="006C586F" w:rsidRPr="00632BA5" w:rsidRDefault="006C586F" w:rsidP="006C586F">
                          <w:pPr>
                            <w:rPr>
                              <w:color w:val="0099BB" w:themeColor="accent1"/>
                            </w:rPr>
                          </w:pPr>
                          <w:r w:rsidRPr="00632BA5">
                            <w:rPr>
                              <w:rFonts w:ascii="Arial" w:hAnsi="Arial" w:cs="Arial"/>
                              <w:color w:val="0099BB" w:themeColor="accent1"/>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C51D9B" id="_x0000_t202" coordsize="21600,21600" o:spt="202" path="m,l,21600r21600,l21600,xe">
              <v:stroke joinstyle="miter"/>
              <v:path gradientshapeok="t" o:connecttype="rect"/>
            </v:shapetype>
            <v:shape id="Text Box 2" o:spid="_x0000_s1026" type="#_x0000_t202" style="position:absolute;left:0;text-align:left;margin-left:-7.65pt;margin-top:-20.4pt;width:23.25pt;height:2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" stroked="f">
              <v:textbox>
                <w:txbxContent>
                  <w:p w14:paraId="3DC51DA9" w14:textId="77777777" w:rsidR="006C586F" w:rsidRPr="00632BA5" w:rsidRDefault="006C586F" w:rsidP="006C586F">
                    <w:pPr>
                      <w:rPr>
                        <w:color w:val="0099BB" w:themeColor="accent1"/>
                      </w:rPr>
                    </w:pPr>
                    <w:r w:rsidRPr="00632BA5">
                      <w:rPr>
                        <w:rFonts w:ascii="Arial" w:hAnsi="Arial" w:cs="Arial"/>
                        <w:color w:val="0099BB" w:themeColor="accent1"/>
                        <w:sz w:val="26"/>
                        <w:szCs w:val="26"/>
                      </w:rPr>
                      <w:t>►</w:t>
                    </w:r>
                  </w:p>
                </w:txbxContent>
              </v:textbox>
            </v:shape>
          </w:pict>
        </mc:Fallback>
      </mc:AlternateContent>
    </w:r>
    <w:r w:rsidR="008E7AF4" w:rsidRPr="006C586F">
      <w:rPr>
        <w:noProof/>
      </w:rPr>
      <mc:AlternateContent>
        <mc:Choice Requires="wps">
          <w:drawing>
            <wp:anchor distT="0" distB="0" distL="114300" distR="114300" simplePos="0" relativeHeight="251732992" behindDoc="0" locked="0" layoutInCell="1" allowOverlap="1" wp14:anchorId="3DC51D9D" wp14:editId="3DC51D9E">
              <wp:simplePos x="0" y="0"/>
              <wp:positionH relativeFrom="column">
                <wp:posOffset>191135</wp:posOffset>
              </wp:positionH>
              <wp:positionV relativeFrom="paragraph">
                <wp:posOffset>-234315</wp:posOffset>
              </wp:positionV>
              <wp:extent cx="2008800" cy="219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800" cy="219600"/>
                      </a:xfrm>
                      <a:prstGeom prst="rect">
                        <a:avLst/>
                      </a:prstGeom>
                      <a:noFill/>
                      <a:ln w="9525">
                        <a:noFill/>
                        <a:miter lim="800000"/>
                        <a:headEnd/>
                        <a:tailEnd/>
                      </a:ln>
                    </wps:spPr>
                    <wps:txbx>
                      <w:txbxContent>
                        <w:p w14:paraId="3DC51DAA" w14:textId="77777777" w:rsidR="008E7AF4" w:rsidRPr="00A23DDC" w:rsidRDefault="008E7AF4" w:rsidP="008E7AF4">
                          <w:pPr>
                            <w:rPr>
                              <w:b/>
                              <w:color w:val="576975" w:themeColor="text2"/>
                              <w:sz w:val="16"/>
                              <w:szCs w:val="14"/>
                            </w:rPr>
                          </w:pPr>
                          <w:r w:rsidRPr="00A23DDC">
                            <w:rPr>
                              <w:b/>
                              <w:color w:val="576975" w:themeColor="text2"/>
                              <w:sz w:val="16"/>
                              <w:szCs w:val="14"/>
                              <w:lang w:val="de-DE"/>
                            </w:rPr>
                            <w:t>München</w:t>
                          </w:r>
                          <w:r w:rsidRPr="00A23DDC">
                            <w:rPr>
                              <w:b/>
                              <w:color w:val="576975" w:themeColor="text2"/>
                              <w:sz w:val="16"/>
                              <w:szCs w:val="14"/>
                            </w:rPr>
                            <w:t xml:space="preserve"> / Z</w:t>
                          </w:r>
                          <w:r w:rsidRPr="00A23DDC">
                            <w:rPr>
                              <w:b/>
                              <w:color w:val="576975" w:themeColor="text2"/>
                              <w:sz w:val="16"/>
                              <w:szCs w:val="14"/>
                              <w:lang w:val="de-DE"/>
                            </w:rPr>
                            <w:t xml:space="preserve">ürich / </w:t>
                          </w:r>
                          <w:r w:rsidRPr="00A23DDC">
                            <w:rPr>
                              <w:b/>
                              <w:color w:val="576975" w:themeColor="text2"/>
                              <w:sz w:val="16"/>
                              <w:szCs w:val="14"/>
                            </w:rPr>
                            <w:t>Cluj-Napoca / Oradea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1D9D" id="_x0000_s1027" type="#_x0000_t202" style="position:absolute;left:0;text-align:left;margin-left:15.05pt;margin-top:-18.45pt;width:158.15pt;height:17.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" filled="f" stroked="f">
              <v:textbox>
                <w:txbxContent>
                  <w:p w14:paraId="3DC51DAA" w14:textId="77777777" w:rsidR="008E7AF4" w:rsidRPr="00A23DDC" w:rsidRDefault="008E7AF4" w:rsidP="008E7AF4">
                    <w:pPr>
                      <w:rPr>
                        <w:b/>
                        <w:color w:val="576975" w:themeColor="text2"/>
                        <w:sz w:val="16"/>
                        <w:szCs w:val="14"/>
                      </w:rPr>
                    </w:pPr>
                    <w:r w:rsidRPr="00A23DDC">
                      <w:rPr>
                        <w:b/>
                        <w:color w:val="576975" w:themeColor="text2"/>
                        <w:sz w:val="16"/>
                        <w:szCs w:val="14"/>
                        <w:lang w:val="de-DE"/>
                      </w:rPr>
                      <w:t>München</w:t>
                    </w:r>
                    <w:r w:rsidRPr="00A23DDC">
                      <w:rPr>
                        <w:b/>
                        <w:color w:val="576975" w:themeColor="text2"/>
                        <w:sz w:val="16"/>
                        <w:szCs w:val="14"/>
                      </w:rPr>
                      <w:t xml:space="preserve"> / Z</w:t>
                    </w:r>
                    <w:r w:rsidRPr="00A23DDC">
                      <w:rPr>
                        <w:b/>
                        <w:color w:val="576975" w:themeColor="text2"/>
                        <w:sz w:val="16"/>
                        <w:szCs w:val="14"/>
                        <w:lang w:val="de-DE"/>
                      </w:rPr>
                      <w:t xml:space="preserve">ürich / </w:t>
                    </w:r>
                    <w:r w:rsidRPr="00A23DDC">
                      <w:rPr>
                        <w:b/>
                        <w:color w:val="576975" w:themeColor="text2"/>
                        <w:sz w:val="16"/>
                        <w:szCs w:val="14"/>
                      </w:rPr>
                      <w:t>Cluj-Napoca / Oradea</w:t>
                    </w:r>
                  </w:p>
                </w:txbxContent>
              </v:textbox>
            </v:shape>
          </w:pict>
        </mc:Fallback>
      </mc:AlternateContent>
    </w:r>
    <w:r w:rsidR="00356705" w:rsidRPr="006C586F">
      <w:rPr>
        <w:b/>
        <w:noProof/>
        <w:color w:val="576975" w:themeColor="text2"/>
        <w:sz w:val="14"/>
        <w:szCs w:val="14"/>
      </w:rPr>
      <mc:AlternateContent>
        <mc:Choice Requires="wps">
          <w:drawing>
            <wp:anchor distT="0" distB="0" distL="114300" distR="114300" simplePos="0" relativeHeight="251727872" behindDoc="0" locked="0" layoutInCell="1" allowOverlap="1" wp14:anchorId="3DC51D9F" wp14:editId="3DC51DA0">
              <wp:simplePos x="0" y="0"/>
              <wp:positionH relativeFrom="column">
                <wp:posOffset>4439285</wp:posOffset>
              </wp:positionH>
              <wp:positionV relativeFrom="paragraph">
                <wp:posOffset>-234315</wp:posOffset>
              </wp:positionV>
              <wp:extent cx="1638000" cy="33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000" cy="334800"/>
                      </a:xfrm>
                      <a:prstGeom prst="rect">
                        <a:avLst/>
                      </a:prstGeom>
                      <a:noFill/>
                      <a:ln w="9525">
                        <a:noFill/>
                        <a:miter lim="800000"/>
                        <a:headEnd/>
                        <a:tailEnd/>
                      </a:ln>
                    </wps:spPr>
                    <wps:txbx>
                      <w:txbxContent>
                        <w:p w14:paraId="3DC51DAB" w14:textId="77777777" w:rsidR="006C586F" w:rsidRPr="009E789F" w:rsidRDefault="006C586F" w:rsidP="00356705">
                          <w:pPr>
                            <w:widowControl w:val="0"/>
                            <w:suppressAutoHyphens/>
                            <w:autoSpaceDE w:val="0"/>
                            <w:autoSpaceDN w:val="0"/>
                            <w:adjustRightInd w:val="0"/>
                            <w:jc w:val="right"/>
                            <w:rPr>
                              <w:b/>
                              <w:color w:val="576975" w:themeColor="text2"/>
                            </w:rPr>
                          </w:pPr>
                          <w:r w:rsidRPr="009E789F">
                            <w:rPr>
                              <w:rFonts w:ascii="Calibri" w:hAnsi="Calibri" w:cs="Calibri"/>
                              <w:b/>
                              <w:color w:val="576975" w:themeColor="text2"/>
                              <w:sz w:val="16"/>
                              <w:szCs w:val="16"/>
                            </w:rPr>
                            <w:t>www.accesa.eu</w:t>
                          </w:r>
                        </w:p>
                        <w:p w14:paraId="3DC51DAC" w14:textId="77777777" w:rsidR="006C586F" w:rsidRPr="009E789F" w:rsidRDefault="006C586F" w:rsidP="00356705">
                          <w:pPr>
                            <w:widowControl w:val="0"/>
                            <w:suppressAutoHyphens/>
                            <w:autoSpaceDE w:val="0"/>
                            <w:autoSpaceDN w:val="0"/>
                            <w:adjustRightInd w:val="0"/>
                            <w:jc w:val="right"/>
                            <w:rPr>
                              <w:rFonts w:ascii="Calibri" w:hAnsi="Calibri" w:cs="Calibri"/>
                              <w:b/>
                              <w:sz w:val="16"/>
                              <w:szCs w:val="16"/>
                            </w:rPr>
                          </w:pPr>
                        </w:p>
                        <w:p w14:paraId="3DC51DAD" w14:textId="77777777" w:rsidR="006C586F" w:rsidRPr="009A01E5" w:rsidRDefault="006C586F" w:rsidP="00356705">
                          <w:pPr>
                            <w:jc w:val="right"/>
                            <w:rPr>
                              <w:b/>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1D9F" id="_x0000_s1028" type="#_x0000_t202" style="position:absolute;left:0;text-align:left;margin-left:349.55pt;margin-top:-18.45pt;width:129pt;height:2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" filled="f" stroked="f">
              <v:textbox>
                <w:txbxContent>
                  <w:p w14:paraId="3DC51DAB" w14:textId="77777777" w:rsidR="006C586F" w:rsidRPr="009E789F" w:rsidRDefault="006C586F" w:rsidP="00356705">
                    <w:pPr>
                      <w:widowControl w:val="0"/>
                      <w:suppressAutoHyphens/>
                      <w:autoSpaceDE w:val="0"/>
                      <w:autoSpaceDN w:val="0"/>
                      <w:adjustRightInd w:val="0"/>
                      <w:jc w:val="right"/>
                      <w:rPr>
                        <w:b/>
                        <w:color w:val="576975" w:themeColor="text2"/>
                      </w:rPr>
                    </w:pPr>
                    <w:r w:rsidRPr="009E789F">
                      <w:rPr>
                        <w:rFonts w:ascii="Calibri" w:hAnsi="Calibri" w:cs="Calibri"/>
                        <w:b/>
                        <w:color w:val="576975" w:themeColor="text2"/>
                        <w:sz w:val="16"/>
                        <w:szCs w:val="16"/>
                      </w:rPr>
                      <w:t>www.accesa.eu</w:t>
                    </w:r>
                  </w:p>
                  <w:p w14:paraId="3DC51DAC" w14:textId="77777777" w:rsidR="006C586F" w:rsidRPr="009E789F" w:rsidRDefault="006C586F" w:rsidP="00356705">
                    <w:pPr>
                      <w:widowControl w:val="0"/>
                      <w:suppressAutoHyphens/>
                      <w:autoSpaceDE w:val="0"/>
                      <w:autoSpaceDN w:val="0"/>
                      <w:adjustRightInd w:val="0"/>
                      <w:jc w:val="right"/>
                      <w:rPr>
                        <w:rFonts w:ascii="Calibri" w:hAnsi="Calibri" w:cs="Calibri"/>
                        <w:b/>
                        <w:sz w:val="16"/>
                        <w:szCs w:val="16"/>
                      </w:rPr>
                    </w:pPr>
                  </w:p>
                  <w:p w14:paraId="3DC51DAD" w14:textId="77777777" w:rsidR="006C586F" w:rsidRPr="009A01E5" w:rsidRDefault="006C586F" w:rsidP="00356705">
                    <w:pPr>
                      <w:jc w:val="right"/>
                      <w:rPr>
                        <w:b/>
                        <w:sz w:val="14"/>
                        <w:szCs w:val="14"/>
                      </w:rPr>
                    </w:pPr>
                  </w:p>
                </w:txbxContent>
              </v:textbox>
            </v:shape>
          </w:pict>
        </mc:Fallback>
      </mc:AlternateContent>
    </w:r>
    <w:r w:rsidR="009B135B" w:rsidRPr="00DC1AAF">
      <w:rPr>
        <w:noProof/>
      </w:rPr>
      <mc:AlternateContent>
        <mc:Choice Requires="wps">
          <w:drawing>
            <wp:anchor distT="0" distB="0" distL="114300" distR="114300" simplePos="0" relativeHeight="251705344" behindDoc="0" locked="0" layoutInCell="1" allowOverlap="1" wp14:anchorId="3DC51DA1" wp14:editId="3DC51DA2">
              <wp:simplePos x="0" y="0"/>
              <wp:positionH relativeFrom="column">
                <wp:posOffset>-3810</wp:posOffset>
              </wp:positionH>
              <wp:positionV relativeFrom="paragraph">
                <wp:posOffset>-424815</wp:posOffset>
              </wp:positionV>
              <wp:extent cx="5961600" cy="0"/>
              <wp:effectExtent l="0" t="0" r="20320" b="19050"/>
              <wp:wrapNone/>
              <wp:docPr id="1" name="Straight Connector 1"/>
              <wp:cNvGraphicFramePr/>
              <a:graphic xmlns:a="http://schemas.openxmlformats.org/drawingml/2006/main">
                <a:graphicData uri="http://schemas.microsoft.com/office/word/2010/wordprocessingShape">
                  <wps:wsp>
                    <wps:cNvCnPr/>
                    <wps:spPr>
                      <a:xfrm flipH="1">
                        <a:off x="0" y="0"/>
                        <a:ext cx="59616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F87A4A" id="Straight Connector 1"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3.45pt" to="469.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" strokecolor="#c3ced3 [2894]"/>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A8F8" w14:textId="77777777" w:rsidR="007F42D1" w:rsidRDefault="007F4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54E1" w14:textId="77777777" w:rsidR="00FB4BDB" w:rsidRDefault="00FB4BDB" w:rsidP="00B37BB4">
      <w:r>
        <w:separator/>
      </w:r>
    </w:p>
  </w:footnote>
  <w:footnote w:type="continuationSeparator" w:id="0">
    <w:p w14:paraId="717AE80C" w14:textId="77777777" w:rsidR="00FB4BDB" w:rsidRDefault="00FB4BDB" w:rsidP="00B3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BE51" w14:textId="77777777" w:rsidR="007F42D1" w:rsidRDefault="007F4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1D92" w14:textId="77777777" w:rsidR="001C6A48" w:rsidRDefault="001C6A48" w:rsidP="001C6A48">
    <w:pPr>
      <w:pStyle w:val="Header"/>
      <w:jc w:val="right"/>
    </w:pPr>
  </w:p>
  <w:p w14:paraId="3DC51D93" w14:textId="77777777" w:rsidR="00B37BB4" w:rsidRPr="006E035B" w:rsidRDefault="00DC06DD" w:rsidP="001C6A48">
    <w:pPr>
      <w:pStyle w:val="Header"/>
      <w:jc w:val="right"/>
      <w:rPr>
        <w:b/>
        <w:color w:val="576975" w:themeColor="text2"/>
        <w:sz w:val="16"/>
        <w:szCs w:val="16"/>
      </w:rPr>
    </w:pPr>
    <w:r w:rsidRPr="006E035B">
      <w:rPr>
        <w:b/>
        <w:noProof/>
        <w:color w:val="576975" w:themeColor="text2"/>
        <w:sz w:val="16"/>
        <w:szCs w:val="16"/>
      </w:rPr>
      <w:drawing>
        <wp:anchor distT="0" distB="0" distL="114300" distR="114300" simplePos="0" relativeHeight="251730944" behindDoc="1" locked="0" layoutInCell="1" allowOverlap="1" wp14:anchorId="3DC51D99" wp14:editId="3DC51D9A">
          <wp:simplePos x="0" y="0"/>
          <wp:positionH relativeFrom="column">
            <wp:posOffset>-320675</wp:posOffset>
          </wp:positionH>
          <wp:positionV relativeFrom="topMargin">
            <wp:posOffset>262890</wp:posOffset>
          </wp:positionV>
          <wp:extent cx="1897200" cy="1152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loga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7200" cy="115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1D96" w14:textId="0796C81A" w:rsidR="00EC0309" w:rsidRDefault="007F42D1">
    <w:pPr>
      <w:pStyle w:val="Header"/>
    </w:pPr>
    <w:r>
      <w:rPr>
        <w:noProof/>
      </w:rPr>
      <w:drawing>
        <wp:inline distT="0" distB="0" distL="0" distR="0" wp14:anchorId="3E8741AC" wp14:editId="65EF2E1C">
          <wp:extent cx="1684020" cy="7315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731520"/>
                  </a:xfrm>
                  <a:prstGeom prst="rect">
                    <a:avLst/>
                  </a:prstGeom>
                  <a:noFill/>
                  <a:ln>
                    <a:noFill/>
                  </a:ln>
                </pic:spPr>
              </pic:pic>
            </a:graphicData>
          </a:graphic>
        </wp:inline>
      </w:drawing>
    </w:r>
  </w:p>
  <w:p w14:paraId="3DC51D97" w14:textId="77777777" w:rsidR="00C500C3" w:rsidRPr="00910B38" w:rsidRDefault="00910B38">
    <w:pPr>
      <w:pStyle w:val="Header"/>
      <w:rPr>
        <w:b/>
        <w:sz w:val="16"/>
        <w:szCs w:val="16"/>
      </w:rP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786"/>
    <w:multiLevelType w:val="hybridMultilevel"/>
    <w:tmpl w:val="F544C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320215"/>
    <w:multiLevelType w:val="hybridMultilevel"/>
    <w:tmpl w:val="96D84D98"/>
    <w:lvl w:ilvl="0" w:tplc="C5A870A2">
      <w:numFmt w:val="bullet"/>
      <w:lvlText w:val="-"/>
      <w:lvlJc w:val="left"/>
      <w:pPr>
        <w:ind w:left="405" w:hanging="360"/>
      </w:pPr>
      <w:rPr>
        <w:rFonts w:ascii="Calibri" w:eastAsia="Lucida Sans Unicode"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B8F4992"/>
    <w:multiLevelType w:val="hybridMultilevel"/>
    <w:tmpl w:val="A57E50CC"/>
    <w:lvl w:ilvl="0" w:tplc="19E01FA0">
      <w:start w:val="1"/>
      <w:numFmt w:val="bullet"/>
      <w:lvlText w:val="►"/>
      <w:lvlJc w:val="center"/>
      <w:pPr>
        <w:ind w:left="720" w:hanging="360"/>
      </w:pPr>
      <w:rPr>
        <w:rFonts w:ascii="Arial" w:hAnsi="Arial" w:hint="default"/>
        <w:color w:val="0099BB"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B1B37"/>
    <w:multiLevelType w:val="hybridMultilevel"/>
    <w:tmpl w:val="9086D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6E"/>
    <w:rsid w:val="00015910"/>
    <w:rsid w:val="0001625E"/>
    <w:rsid w:val="0004101F"/>
    <w:rsid w:val="000628F7"/>
    <w:rsid w:val="000A5C5A"/>
    <w:rsid w:val="000B0E80"/>
    <w:rsid w:val="00125B40"/>
    <w:rsid w:val="00136CAE"/>
    <w:rsid w:val="001A06F2"/>
    <w:rsid w:val="001A14C2"/>
    <w:rsid w:val="001A2EE4"/>
    <w:rsid w:val="001C6A48"/>
    <w:rsid w:val="001F44AE"/>
    <w:rsid w:val="00212750"/>
    <w:rsid w:val="00261C8B"/>
    <w:rsid w:val="00281E71"/>
    <w:rsid w:val="002C0DF0"/>
    <w:rsid w:val="002C4BCB"/>
    <w:rsid w:val="002E6EA6"/>
    <w:rsid w:val="00356705"/>
    <w:rsid w:val="0037559A"/>
    <w:rsid w:val="00385C48"/>
    <w:rsid w:val="003D2229"/>
    <w:rsid w:val="00402F11"/>
    <w:rsid w:val="00421CD1"/>
    <w:rsid w:val="0049378D"/>
    <w:rsid w:val="00511464"/>
    <w:rsid w:val="0052796E"/>
    <w:rsid w:val="00531213"/>
    <w:rsid w:val="0053794E"/>
    <w:rsid w:val="00584814"/>
    <w:rsid w:val="0059282A"/>
    <w:rsid w:val="005A08CD"/>
    <w:rsid w:val="005D0CF0"/>
    <w:rsid w:val="005E38BB"/>
    <w:rsid w:val="005F5150"/>
    <w:rsid w:val="00606EEE"/>
    <w:rsid w:val="00621930"/>
    <w:rsid w:val="00625C51"/>
    <w:rsid w:val="00643F81"/>
    <w:rsid w:val="00665A16"/>
    <w:rsid w:val="00682BAC"/>
    <w:rsid w:val="00684706"/>
    <w:rsid w:val="006903B5"/>
    <w:rsid w:val="006A7598"/>
    <w:rsid w:val="006C586F"/>
    <w:rsid w:val="006D569F"/>
    <w:rsid w:val="006E035B"/>
    <w:rsid w:val="007904B8"/>
    <w:rsid w:val="00793409"/>
    <w:rsid w:val="007974E6"/>
    <w:rsid w:val="007C1251"/>
    <w:rsid w:val="007D1D7F"/>
    <w:rsid w:val="007D45E7"/>
    <w:rsid w:val="007E0388"/>
    <w:rsid w:val="007F0A9F"/>
    <w:rsid w:val="007F42D1"/>
    <w:rsid w:val="008063F5"/>
    <w:rsid w:val="00870F46"/>
    <w:rsid w:val="008A02DB"/>
    <w:rsid w:val="008A7F89"/>
    <w:rsid w:val="008E7AF4"/>
    <w:rsid w:val="008F0E15"/>
    <w:rsid w:val="00910B38"/>
    <w:rsid w:val="0091755A"/>
    <w:rsid w:val="009278D3"/>
    <w:rsid w:val="00931DCE"/>
    <w:rsid w:val="009352DE"/>
    <w:rsid w:val="00935A99"/>
    <w:rsid w:val="00954313"/>
    <w:rsid w:val="00975A47"/>
    <w:rsid w:val="00991003"/>
    <w:rsid w:val="009961EA"/>
    <w:rsid w:val="009A01E5"/>
    <w:rsid w:val="009A4884"/>
    <w:rsid w:val="009B135B"/>
    <w:rsid w:val="009B201A"/>
    <w:rsid w:val="009C092A"/>
    <w:rsid w:val="009D16CB"/>
    <w:rsid w:val="009E789F"/>
    <w:rsid w:val="00A23DDC"/>
    <w:rsid w:val="00A4340E"/>
    <w:rsid w:val="00A94416"/>
    <w:rsid w:val="00AD3E6E"/>
    <w:rsid w:val="00B12577"/>
    <w:rsid w:val="00B3123F"/>
    <w:rsid w:val="00B37BB4"/>
    <w:rsid w:val="00B62D04"/>
    <w:rsid w:val="00B63730"/>
    <w:rsid w:val="00B67B58"/>
    <w:rsid w:val="00B92FA4"/>
    <w:rsid w:val="00BB4637"/>
    <w:rsid w:val="00BD7101"/>
    <w:rsid w:val="00C019EE"/>
    <w:rsid w:val="00C16104"/>
    <w:rsid w:val="00C4704A"/>
    <w:rsid w:val="00C500C3"/>
    <w:rsid w:val="00C64035"/>
    <w:rsid w:val="00C70346"/>
    <w:rsid w:val="00C75CA2"/>
    <w:rsid w:val="00CA48FA"/>
    <w:rsid w:val="00CC1846"/>
    <w:rsid w:val="00CC43F2"/>
    <w:rsid w:val="00CD7098"/>
    <w:rsid w:val="00CD7552"/>
    <w:rsid w:val="00CE1875"/>
    <w:rsid w:val="00CE36AD"/>
    <w:rsid w:val="00CE5BCA"/>
    <w:rsid w:val="00CF3BD7"/>
    <w:rsid w:val="00D60736"/>
    <w:rsid w:val="00D75876"/>
    <w:rsid w:val="00D86201"/>
    <w:rsid w:val="00DA09E0"/>
    <w:rsid w:val="00DB6C3C"/>
    <w:rsid w:val="00DC06DD"/>
    <w:rsid w:val="00DC5C6A"/>
    <w:rsid w:val="00DF5528"/>
    <w:rsid w:val="00E433C5"/>
    <w:rsid w:val="00E4668E"/>
    <w:rsid w:val="00E46EEB"/>
    <w:rsid w:val="00E61D3E"/>
    <w:rsid w:val="00E672F8"/>
    <w:rsid w:val="00E75D2B"/>
    <w:rsid w:val="00E806D7"/>
    <w:rsid w:val="00E80B43"/>
    <w:rsid w:val="00EA5181"/>
    <w:rsid w:val="00EC0309"/>
    <w:rsid w:val="00EC7B5F"/>
    <w:rsid w:val="00ED62A5"/>
    <w:rsid w:val="00F31D51"/>
    <w:rsid w:val="00F75CCE"/>
    <w:rsid w:val="00F87E24"/>
    <w:rsid w:val="00FB2B1D"/>
    <w:rsid w:val="00FB4BDB"/>
    <w:rsid w:val="00FC79F1"/>
    <w:rsid w:val="00FE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C5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85C48"/>
    <w:pPr>
      <w:keepNext/>
      <w:keepLines/>
      <w:spacing w:before="480" w:after="120" w:line="276" w:lineRule="auto"/>
      <w:jc w:val="both"/>
      <w:outlineLvl w:val="0"/>
    </w:pPr>
    <w:rPr>
      <w:rFonts w:asciiTheme="majorHAnsi" w:eastAsiaTheme="majorEastAsia" w:hAnsiTheme="majorHAnsi" w:cstheme="majorBidi"/>
      <w:b/>
      <w:bCs/>
      <w:color w:val="00728C" w:themeColor="accent1" w:themeShade="BF"/>
      <w:sz w:val="32"/>
      <w:szCs w:val="28"/>
    </w:rPr>
  </w:style>
  <w:style w:type="paragraph" w:styleId="Heading2">
    <w:name w:val="heading 2"/>
    <w:basedOn w:val="Normal"/>
    <w:next w:val="Normal"/>
    <w:link w:val="Heading2Char"/>
    <w:autoRedefine/>
    <w:uiPriority w:val="9"/>
    <w:unhideWhenUsed/>
    <w:qFormat/>
    <w:rsid w:val="00385C48"/>
    <w:pPr>
      <w:keepNext/>
      <w:keepLines/>
      <w:spacing w:before="200" w:after="120" w:line="276" w:lineRule="auto"/>
      <w:jc w:val="both"/>
      <w:outlineLvl w:val="1"/>
    </w:pPr>
    <w:rPr>
      <w:rFonts w:asciiTheme="majorHAnsi" w:eastAsiaTheme="majorEastAsia" w:hAnsiTheme="majorHAnsi" w:cstheme="majorBidi"/>
      <w:b/>
      <w:bCs/>
      <w:color w:val="0099BB" w:themeColor="accent1"/>
      <w:sz w:val="26"/>
      <w:szCs w:val="26"/>
    </w:rPr>
  </w:style>
  <w:style w:type="paragraph" w:styleId="Heading3">
    <w:name w:val="heading 3"/>
    <w:basedOn w:val="Normal"/>
    <w:next w:val="Normal"/>
    <w:link w:val="Heading3Char"/>
    <w:autoRedefine/>
    <w:uiPriority w:val="9"/>
    <w:unhideWhenUsed/>
    <w:qFormat/>
    <w:rsid w:val="00385C48"/>
    <w:pPr>
      <w:keepNext/>
      <w:keepLines/>
      <w:spacing w:before="40" w:line="276" w:lineRule="auto"/>
      <w:jc w:val="both"/>
      <w:outlineLvl w:val="2"/>
    </w:pPr>
    <w:rPr>
      <w:rFonts w:asciiTheme="majorHAnsi" w:eastAsiaTheme="majorEastAsia" w:hAnsiTheme="majorHAnsi" w:cstheme="majorBidi"/>
      <w:b/>
      <w:color w:val="004B5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BB4"/>
    <w:pPr>
      <w:tabs>
        <w:tab w:val="center" w:pos="4680"/>
        <w:tab w:val="right" w:pos="9360"/>
      </w:tabs>
      <w:jc w:val="both"/>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37BB4"/>
  </w:style>
  <w:style w:type="paragraph" w:styleId="Footer">
    <w:name w:val="footer"/>
    <w:basedOn w:val="Normal"/>
    <w:link w:val="FooterChar"/>
    <w:uiPriority w:val="99"/>
    <w:unhideWhenUsed/>
    <w:rsid w:val="00B37BB4"/>
    <w:pPr>
      <w:tabs>
        <w:tab w:val="center" w:pos="4680"/>
        <w:tab w:val="right" w:pos="9360"/>
      </w:tabs>
      <w:jc w:val="both"/>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37BB4"/>
  </w:style>
  <w:style w:type="paragraph" w:styleId="BalloonText">
    <w:name w:val="Balloon Text"/>
    <w:basedOn w:val="Normal"/>
    <w:link w:val="BalloonTextChar"/>
    <w:uiPriority w:val="99"/>
    <w:semiHidden/>
    <w:unhideWhenUsed/>
    <w:rsid w:val="00B37BB4"/>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37BB4"/>
    <w:rPr>
      <w:rFonts w:ascii="Tahoma" w:hAnsi="Tahoma" w:cs="Tahoma"/>
      <w:sz w:val="16"/>
      <w:szCs w:val="16"/>
    </w:rPr>
  </w:style>
  <w:style w:type="paragraph" w:styleId="NoSpacing">
    <w:name w:val="No Spacing"/>
    <w:uiPriority w:val="1"/>
    <w:qFormat/>
    <w:rsid w:val="00931DCE"/>
    <w:pPr>
      <w:spacing w:after="0" w:line="240" w:lineRule="auto"/>
    </w:pPr>
  </w:style>
  <w:style w:type="character" w:customStyle="1" w:styleId="Heading2Char">
    <w:name w:val="Heading 2 Char"/>
    <w:basedOn w:val="DefaultParagraphFont"/>
    <w:link w:val="Heading2"/>
    <w:uiPriority w:val="9"/>
    <w:rsid w:val="00385C48"/>
    <w:rPr>
      <w:rFonts w:asciiTheme="majorHAnsi" w:eastAsiaTheme="majorEastAsia" w:hAnsiTheme="majorHAnsi" w:cstheme="majorBidi"/>
      <w:b/>
      <w:bCs/>
      <w:color w:val="0099BB" w:themeColor="accent1"/>
      <w:sz w:val="26"/>
      <w:szCs w:val="26"/>
    </w:rPr>
  </w:style>
  <w:style w:type="character" w:styleId="Hyperlink">
    <w:name w:val="Hyperlink"/>
    <w:basedOn w:val="DefaultParagraphFont"/>
    <w:uiPriority w:val="99"/>
    <w:unhideWhenUsed/>
    <w:rsid w:val="009B135B"/>
    <w:rPr>
      <w:color w:val="F26101" w:themeColor="hyperlink"/>
      <w:u w:val="single"/>
    </w:rPr>
  </w:style>
  <w:style w:type="paragraph" w:styleId="ListParagraph">
    <w:name w:val="List Paragraph"/>
    <w:basedOn w:val="Normal"/>
    <w:uiPriority w:val="34"/>
    <w:qFormat/>
    <w:rsid w:val="00B3123F"/>
    <w:pPr>
      <w:spacing w:after="200" w:line="276" w:lineRule="auto"/>
      <w:ind w:left="720"/>
      <w:contextualSpacing/>
      <w:jc w:val="both"/>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85C48"/>
    <w:rPr>
      <w:rFonts w:asciiTheme="majorHAnsi" w:eastAsiaTheme="majorEastAsia" w:hAnsiTheme="majorHAnsi" w:cstheme="majorBidi"/>
      <w:b/>
      <w:bCs/>
      <w:color w:val="00728C" w:themeColor="accent1" w:themeShade="BF"/>
      <w:sz w:val="32"/>
      <w:szCs w:val="28"/>
    </w:rPr>
  </w:style>
  <w:style w:type="character" w:customStyle="1" w:styleId="Heading3Char">
    <w:name w:val="Heading 3 Char"/>
    <w:basedOn w:val="DefaultParagraphFont"/>
    <w:link w:val="Heading3"/>
    <w:uiPriority w:val="9"/>
    <w:rsid w:val="00385C48"/>
    <w:rPr>
      <w:rFonts w:asciiTheme="majorHAnsi" w:eastAsiaTheme="majorEastAsia" w:hAnsiTheme="majorHAnsi" w:cstheme="majorBidi"/>
      <w:b/>
      <w:color w:val="004B5D" w:themeColor="accent1" w:themeShade="7F"/>
      <w:sz w:val="24"/>
      <w:szCs w:val="24"/>
    </w:rPr>
  </w:style>
  <w:style w:type="paragraph" w:customStyle="1" w:styleId="Default">
    <w:name w:val="Default"/>
    <w:rsid w:val="005E38BB"/>
    <w:pPr>
      <w:autoSpaceDE w:val="0"/>
      <w:autoSpaceDN w:val="0"/>
      <w:adjustRightInd w:val="0"/>
      <w:spacing w:after="0" w:line="240" w:lineRule="auto"/>
    </w:pPr>
    <w:rPr>
      <w:rFonts w:ascii="Calibri" w:eastAsia="Calibri" w:hAnsi="Calibri" w:cs="Calibri"/>
      <w:color w:val="000000"/>
      <w:sz w:val="24"/>
      <w:szCs w:val="24"/>
      <w:lang w:val="ro-RO" w:eastAsia="ro-RO"/>
    </w:rPr>
  </w:style>
  <w:style w:type="character" w:customStyle="1" w:styleId="a">
    <w:name w:val="a"/>
    <w:basedOn w:val="DefaultParagraphFont"/>
    <w:rsid w:val="00AD3E6E"/>
  </w:style>
  <w:style w:type="character" w:customStyle="1" w:styleId="apple-converted-space">
    <w:name w:val="apple-converted-space"/>
    <w:basedOn w:val="DefaultParagraphFont"/>
    <w:rsid w:val="00AD3E6E"/>
  </w:style>
  <w:style w:type="character" w:customStyle="1" w:styleId="l6">
    <w:name w:val="l6"/>
    <w:basedOn w:val="DefaultParagraphFont"/>
    <w:rsid w:val="00AD3E6E"/>
  </w:style>
  <w:style w:type="character" w:customStyle="1" w:styleId="l7">
    <w:name w:val="l7"/>
    <w:basedOn w:val="DefaultParagraphFont"/>
    <w:rsid w:val="00AD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na.mocean.ACCESA\Desktop\Word-template-portrait.dotx" TargetMode="External"/></Relationships>
</file>

<file path=word/theme/theme1.xml><?xml version="1.0" encoding="utf-8"?>
<a:theme xmlns:a="http://schemas.openxmlformats.org/drawingml/2006/main" name="Office Theme">
  <a:themeElements>
    <a:clrScheme name="ACCESA">
      <a:dk1>
        <a:sysClr val="windowText" lastClr="000000"/>
      </a:dk1>
      <a:lt1>
        <a:sysClr val="window" lastClr="FFFFFF"/>
      </a:lt1>
      <a:dk2>
        <a:srgbClr val="576975"/>
      </a:dk2>
      <a:lt2>
        <a:srgbClr val="DEE4E7"/>
      </a:lt2>
      <a:accent1>
        <a:srgbClr val="0099BB"/>
      </a:accent1>
      <a:accent2>
        <a:srgbClr val="F26101"/>
      </a:accent2>
      <a:accent3>
        <a:srgbClr val="FF0000"/>
      </a:accent3>
      <a:accent4>
        <a:srgbClr val="006792"/>
      </a:accent4>
      <a:accent5>
        <a:srgbClr val="576975"/>
      </a:accent5>
      <a:accent6>
        <a:srgbClr val="7FD2E4"/>
      </a:accent6>
      <a:hlink>
        <a:srgbClr val="F26101"/>
      </a:hlink>
      <a:folHlink>
        <a:srgbClr val="0099BB"/>
      </a:folHlink>
    </a:clrScheme>
    <a:fontScheme name="ACCESA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6641c3-03ca-4035-bcd0-150e1f551d53">
      <Terms xmlns="http://schemas.microsoft.com/office/infopath/2007/PartnerControls"/>
    </lcf76f155ced4ddcb4097134ff3c332f>
    <TaxCatchAll xmlns="ae5e93c1-cdeb-44f8-ba38-7c0591a0dd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EEA2DCC2EB2D4E9EA66FCE9709A177" ma:contentTypeVersion="15" ma:contentTypeDescription="Create a new document." ma:contentTypeScope="" ma:versionID="9b5ace95c3455035e012352f09659817">
  <xsd:schema xmlns:xsd="http://www.w3.org/2001/XMLSchema" xmlns:xs="http://www.w3.org/2001/XMLSchema" xmlns:p="http://schemas.microsoft.com/office/2006/metadata/properties" xmlns:ns2="ae5e93c1-cdeb-44f8-ba38-7c0591a0dd97" xmlns:ns3="566641c3-03ca-4035-bcd0-150e1f551d53" targetNamespace="http://schemas.microsoft.com/office/2006/metadata/properties" ma:root="true" ma:fieldsID="24eca078667317c8ef335bfae5bc7d89" ns2:_="" ns3:_="">
    <xsd:import namespace="ae5e93c1-cdeb-44f8-ba38-7c0591a0dd97"/>
    <xsd:import namespace="566641c3-03ca-4035-bcd0-150e1f551d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3c1-cdeb-44f8-ba38-7c0591a0d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2a311a-ee89-49a5-ada7-9f5f5956dd43}" ma:internalName="TaxCatchAll" ma:showField="CatchAllData" ma:web="ae5e93c1-cdeb-44f8-ba38-7c0591a0dd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6641c3-03ca-4035-bcd0-150e1f551d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ca97a-c42e-4b83-9879-5bc59af8039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AAD62-AEF2-49CC-BC59-8A79002212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EDEBF-76A5-4B22-8FAA-1FA59FD82580}"/>
</file>

<file path=customXml/itemProps3.xml><?xml version="1.0" encoding="utf-8"?>
<ds:datastoreItem xmlns:ds="http://schemas.openxmlformats.org/officeDocument/2006/customXml" ds:itemID="{726CA87A-5C4D-4D42-95A0-51A21E8B4256}">
  <ds:schemaRefs>
    <ds:schemaRef ds:uri="http://schemas.microsoft.com/sharepoint/v3/contenttype/forms"/>
  </ds:schemaRefs>
</ds:datastoreItem>
</file>

<file path=customXml/itemProps4.xml><?xml version="1.0" encoding="utf-8"?>
<ds:datastoreItem xmlns:ds="http://schemas.openxmlformats.org/officeDocument/2006/customXml" ds:itemID="{AD714723-9068-4879-8D50-D4332DDB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Word-template-portrait.dotx</Template>
  <TotalTime>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2019-09-19T06:18:00Z</dcterms:created>
  <dcterms:modified xsi:type="dcterms:W3CDTF">2021-10-19T10:56:00Z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0x0101001EEEA2DCC2EB2D4E9EA66FCE9709A177</vt:lpwstr>
  </property>
  <property fmtid="{D5CDD505-2E9C-101B-9397-08002B2CF9AE}" pid="3" name="MediaServiceImageTags">
    <vt:lpwstr/>
  </property>
</Properties>
</file>